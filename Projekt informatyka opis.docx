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26BE1" w14:textId="77777777" w:rsidR="00EE4072" w:rsidRDefault="00722C95">
      <w:pPr>
        <w:spacing w:line="240" w:lineRule="auto"/>
        <w:rPr>
          <w:b/>
          <w:bCs/>
        </w:rPr>
      </w:pPr>
      <w:r>
        <w:rPr>
          <w:b/>
          <w:bCs/>
        </w:rPr>
        <w:t>1. Nazwa</w:t>
      </w:r>
    </w:p>
    <w:p w14:paraId="54626BE2" w14:textId="77777777" w:rsidR="00EE4072" w:rsidRDefault="00722C95">
      <w:pPr>
        <w:spacing w:line="240" w:lineRule="auto"/>
      </w:pPr>
      <w:r>
        <w:t>„Principal”</w:t>
      </w:r>
    </w:p>
    <w:p w14:paraId="54626BE3" w14:textId="77777777" w:rsidR="00EE4072" w:rsidRDefault="00722C95">
      <w:pPr>
        <w:spacing w:line="240" w:lineRule="auto"/>
      </w:pPr>
      <w:r>
        <w:t xml:space="preserve">  </w:t>
      </w:r>
    </w:p>
    <w:p w14:paraId="54626BE4" w14:textId="77777777" w:rsidR="00EE4072" w:rsidRDefault="00722C95">
      <w:pPr>
        <w:spacing w:line="240" w:lineRule="auto"/>
        <w:rPr>
          <w:b/>
          <w:bCs/>
        </w:rPr>
      </w:pPr>
      <w:r>
        <w:rPr>
          <w:b/>
          <w:bCs/>
        </w:rPr>
        <w:t>2. Skład Zespołu</w:t>
      </w:r>
    </w:p>
    <w:p w14:paraId="54626BE5" w14:textId="77777777" w:rsidR="00EE4072" w:rsidRDefault="00EE4072">
      <w:pPr>
        <w:spacing w:line="240" w:lineRule="auto"/>
      </w:pPr>
    </w:p>
    <w:p w14:paraId="54626BE6" w14:textId="77777777" w:rsidR="00EE4072" w:rsidRDefault="00722C95">
      <w:pPr>
        <w:spacing w:line="240" w:lineRule="auto"/>
      </w:pPr>
      <w:r>
        <w:t>Klasa 3c:</w:t>
      </w:r>
    </w:p>
    <w:p w14:paraId="54626BE7" w14:textId="77777777" w:rsidR="00EE4072" w:rsidRDefault="00EE4072">
      <w:pPr>
        <w:spacing w:line="240" w:lineRule="auto"/>
      </w:pPr>
    </w:p>
    <w:p w14:paraId="54626BE8" w14:textId="77777777" w:rsidR="00EE4072" w:rsidRDefault="00722C95">
      <w:pPr>
        <w:spacing w:line="240" w:lineRule="auto"/>
      </w:pPr>
      <w:r>
        <w:t xml:space="preserve">  * Piotr Romaszko</w:t>
      </w:r>
    </w:p>
    <w:p w14:paraId="54626BE9" w14:textId="77777777" w:rsidR="00EE4072" w:rsidRDefault="00722C95">
      <w:pPr>
        <w:spacing w:line="240" w:lineRule="auto"/>
      </w:pPr>
      <w:r>
        <w:t xml:space="preserve">  * Kacper </w:t>
      </w:r>
      <w:proofErr w:type="spellStart"/>
      <w:r>
        <w:t>Waszewski</w:t>
      </w:r>
      <w:proofErr w:type="spellEnd"/>
    </w:p>
    <w:p w14:paraId="54626BEA" w14:textId="77777777" w:rsidR="00EE4072" w:rsidRDefault="00722C95">
      <w:pPr>
        <w:spacing w:line="240" w:lineRule="auto"/>
      </w:pPr>
      <w:r>
        <w:t xml:space="preserve">  * Maciej </w:t>
      </w:r>
      <w:proofErr w:type="spellStart"/>
      <w:r>
        <w:t>Korpalski</w:t>
      </w:r>
      <w:proofErr w:type="spellEnd"/>
    </w:p>
    <w:p w14:paraId="54626BEB" w14:textId="77777777" w:rsidR="00EE4072" w:rsidRDefault="00722C95">
      <w:pPr>
        <w:spacing w:line="240" w:lineRule="auto"/>
      </w:pPr>
      <w:r>
        <w:t xml:space="preserve">  * Wojciech </w:t>
      </w:r>
      <w:proofErr w:type="spellStart"/>
      <w:r>
        <w:t>Kulinicz</w:t>
      </w:r>
      <w:proofErr w:type="spellEnd"/>
    </w:p>
    <w:p w14:paraId="54626BEC" w14:textId="77777777" w:rsidR="00EE4072" w:rsidRDefault="00EE4072">
      <w:pPr>
        <w:spacing w:line="240" w:lineRule="auto"/>
      </w:pPr>
    </w:p>
    <w:p w14:paraId="54626BED" w14:textId="77777777" w:rsidR="00EE4072" w:rsidRDefault="00722C95">
      <w:pPr>
        <w:spacing w:line="240" w:lineRule="auto"/>
        <w:rPr>
          <w:b/>
          <w:bCs/>
        </w:rPr>
      </w:pPr>
      <w:r>
        <w:rPr>
          <w:b/>
          <w:bCs/>
        </w:rPr>
        <w:t>3. Cel główny projektu</w:t>
      </w:r>
    </w:p>
    <w:p w14:paraId="54626BEE" w14:textId="77777777" w:rsidR="00EE4072" w:rsidRDefault="00EE4072">
      <w:pPr>
        <w:spacing w:line="240" w:lineRule="auto"/>
      </w:pPr>
    </w:p>
    <w:p w14:paraId="54626BEF" w14:textId="77777777" w:rsidR="00EE4072" w:rsidRDefault="00722C95">
      <w:pPr>
        <w:spacing w:line="240" w:lineRule="auto"/>
      </w:pPr>
      <w:r>
        <w:t xml:space="preserve">  W "Principal" wcielasz się w dyrektora szkoły, zarządzając </w:t>
      </w:r>
      <w:r>
        <w:t>wszystkim – od budżetu po relacje z uczniami i nauczycielami. Twoje decyzje wpłyną na rozwój placówki, atmosferę w szkole i wyniki edukacyjne uczniów. Czy poprowadzisz szkołę ku sukcesowi, czy zmierzysz się z wyzwaniami, które mogą zrujnować jej reputację?</w:t>
      </w:r>
    </w:p>
    <w:p w14:paraId="54626BF0" w14:textId="77777777" w:rsidR="00EE4072" w:rsidRDefault="00EE4072">
      <w:pPr>
        <w:spacing w:line="240" w:lineRule="auto"/>
        <w:rPr>
          <w:b/>
          <w:bCs/>
        </w:rPr>
      </w:pPr>
    </w:p>
    <w:p w14:paraId="54626BF1" w14:textId="77777777" w:rsidR="00EE4072" w:rsidRDefault="00722C95">
      <w:pPr>
        <w:spacing w:line="240" w:lineRule="auto"/>
        <w:rPr>
          <w:b/>
          <w:bCs/>
        </w:rPr>
      </w:pPr>
      <w:r>
        <w:rPr>
          <w:b/>
          <w:bCs/>
        </w:rPr>
        <w:t>4. Zakres funkcjonalności - MVP</w:t>
      </w:r>
    </w:p>
    <w:p w14:paraId="54626BF2" w14:textId="77777777" w:rsidR="00EE4072" w:rsidRDefault="00EE4072">
      <w:pPr>
        <w:spacing w:line="240" w:lineRule="auto"/>
      </w:pPr>
    </w:p>
    <w:p w14:paraId="54626BF3" w14:textId="77777777" w:rsidR="00EE4072" w:rsidRDefault="00722C95">
      <w:pPr>
        <w:spacing w:line="240" w:lineRule="auto"/>
      </w:pPr>
      <w:r>
        <w:t xml:space="preserve">  *</w:t>
      </w:r>
      <w:r>
        <w:tab/>
        <w:t>System zapisu</w:t>
      </w:r>
    </w:p>
    <w:p w14:paraId="54626BF4" w14:textId="77777777" w:rsidR="00EE4072" w:rsidRDefault="00722C95">
      <w:pPr>
        <w:spacing w:line="240" w:lineRule="auto"/>
      </w:pPr>
      <w:r>
        <w:t xml:space="preserve">  *</w:t>
      </w:r>
      <w:r>
        <w:tab/>
        <w:t>System decyzji</w:t>
      </w:r>
    </w:p>
    <w:p w14:paraId="54626BF5" w14:textId="77777777" w:rsidR="00EE4072" w:rsidRDefault="00722C95">
      <w:pPr>
        <w:spacing w:line="240" w:lineRule="auto"/>
      </w:pPr>
      <w:r>
        <w:t xml:space="preserve">  *</w:t>
      </w:r>
      <w:r>
        <w:tab/>
        <w:t>Fabuła</w:t>
      </w:r>
    </w:p>
    <w:p w14:paraId="54626BF6" w14:textId="77777777" w:rsidR="00EE4072" w:rsidRDefault="00EE4072">
      <w:pPr>
        <w:spacing w:line="240" w:lineRule="auto"/>
      </w:pPr>
    </w:p>
    <w:p w14:paraId="54626BF7" w14:textId="77777777" w:rsidR="00EE4072" w:rsidRDefault="00722C95">
      <w:pPr>
        <w:spacing w:line="240" w:lineRule="auto"/>
        <w:rPr>
          <w:b/>
          <w:bCs/>
        </w:rPr>
      </w:pPr>
      <w:r>
        <w:rPr>
          <w:b/>
          <w:bCs/>
        </w:rPr>
        <w:t>5. Technologie</w:t>
      </w:r>
    </w:p>
    <w:p w14:paraId="54626BF8" w14:textId="77777777" w:rsidR="00EE4072" w:rsidRDefault="00EE4072">
      <w:pPr>
        <w:spacing w:line="240" w:lineRule="auto"/>
      </w:pPr>
    </w:p>
    <w:p w14:paraId="54626BF9" w14:textId="77777777" w:rsidR="00EE4072" w:rsidRDefault="00722C95">
      <w:pPr>
        <w:spacing w:line="240" w:lineRule="auto"/>
      </w:pPr>
      <w:r>
        <w:t>Języki programowania:</w:t>
      </w:r>
    </w:p>
    <w:p w14:paraId="54626BFA" w14:textId="77777777" w:rsidR="00EE4072" w:rsidRDefault="00EE4072">
      <w:pPr>
        <w:spacing w:line="240" w:lineRule="auto"/>
      </w:pPr>
    </w:p>
    <w:p w14:paraId="54626BFB" w14:textId="77777777" w:rsidR="00EE4072" w:rsidRDefault="00722C95">
      <w:pPr>
        <w:spacing w:line="240" w:lineRule="auto"/>
      </w:pPr>
      <w:r>
        <w:t xml:space="preserve">  *</w:t>
      </w:r>
      <w:r>
        <w:tab/>
        <w:t>C#</w:t>
      </w:r>
    </w:p>
    <w:p w14:paraId="54626BFC" w14:textId="77777777" w:rsidR="00EE4072" w:rsidRDefault="00722C95">
      <w:pPr>
        <w:spacing w:line="240" w:lineRule="auto"/>
      </w:pPr>
      <w:proofErr w:type="spellStart"/>
      <w:r>
        <w:t>Frameworki</w:t>
      </w:r>
      <w:proofErr w:type="spellEnd"/>
      <w:r>
        <w:t>:</w:t>
      </w:r>
    </w:p>
    <w:p w14:paraId="54626BFD" w14:textId="77777777" w:rsidR="00EE4072" w:rsidRDefault="00EE4072">
      <w:pPr>
        <w:spacing w:line="240" w:lineRule="auto"/>
      </w:pPr>
    </w:p>
    <w:p w14:paraId="54626BFE" w14:textId="77777777" w:rsidR="00EE4072" w:rsidRDefault="00722C95">
      <w:pPr>
        <w:spacing w:line="240" w:lineRule="auto"/>
      </w:pPr>
      <w:r>
        <w:lastRenderedPageBreak/>
        <w:t xml:space="preserve">  *</w:t>
      </w:r>
      <w:r>
        <w:tab/>
        <w:t>Unity</w:t>
      </w:r>
    </w:p>
    <w:p w14:paraId="54626BFF" w14:textId="77777777" w:rsidR="00EE4072" w:rsidRDefault="00722C95">
      <w:pPr>
        <w:spacing w:line="240" w:lineRule="auto"/>
      </w:pPr>
      <w:r>
        <w:t xml:space="preserve">  </w:t>
      </w:r>
    </w:p>
    <w:p w14:paraId="54626C00" w14:textId="77777777" w:rsidR="00EE4072" w:rsidRDefault="00722C95">
      <w:pPr>
        <w:spacing w:line="240" w:lineRule="auto"/>
      </w:pPr>
      <w:r>
        <w:t>Narzędzia:</w:t>
      </w:r>
    </w:p>
    <w:p w14:paraId="54626C01" w14:textId="77777777" w:rsidR="00EE4072" w:rsidRDefault="00EE4072">
      <w:pPr>
        <w:spacing w:line="240" w:lineRule="auto"/>
      </w:pPr>
    </w:p>
    <w:p w14:paraId="54626C02" w14:textId="77777777" w:rsidR="00EE4072" w:rsidRDefault="00722C95">
      <w:pPr>
        <w:spacing w:line="240" w:lineRule="auto"/>
      </w:pPr>
      <w:r>
        <w:t xml:space="preserve">  *</w:t>
      </w:r>
      <w:r>
        <w:tab/>
      </w:r>
      <w:proofErr w:type="spellStart"/>
      <w:r>
        <w:t>Github</w:t>
      </w:r>
      <w:proofErr w:type="spellEnd"/>
      <w:r>
        <w:t xml:space="preserve"> (kontrola wersji)</w:t>
      </w:r>
    </w:p>
    <w:p w14:paraId="54626C03" w14:textId="77777777" w:rsidR="00EE4072" w:rsidRDefault="00722C95">
      <w:pPr>
        <w:spacing w:line="240" w:lineRule="auto"/>
      </w:pPr>
      <w:r>
        <w:t xml:space="preserve">  </w:t>
      </w:r>
      <w:r>
        <w:rPr>
          <w:lang w:val="en-US"/>
        </w:rPr>
        <w:t>*</w:t>
      </w:r>
      <w:r>
        <w:rPr>
          <w:lang w:val="en-US"/>
        </w:rPr>
        <w:tab/>
        <w:t>Visual Studio / Visual Studio Code (</w:t>
      </w:r>
      <w:proofErr w:type="spellStart"/>
      <w:r>
        <w:rPr>
          <w:lang w:val="en-US"/>
        </w:rPr>
        <w:t>skrypty</w:t>
      </w:r>
      <w:proofErr w:type="spellEnd"/>
      <w:r>
        <w:rPr>
          <w:lang w:val="en-US"/>
        </w:rPr>
        <w:t xml:space="preserve"> C#)</w:t>
      </w:r>
    </w:p>
    <w:p w14:paraId="54626C04" w14:textId="77777777" w:rsidR="00EE4072" w:rsidRDefault="00722C95">
      <w:pPr>
        <w:spacing w:line="240" w:lineRule="auto"/>
        <w:rPr>
          <w:lang w:val="en-US"/>
        </w:rPr>
      </w:pPr>
      <w:r>
        <w:rPr>
          <w:lang w:val="en-US"/>
        </w:rPr>
        <w:t xml:space="preserve">  *</w:t>
      </w:r>
      <w:r>
        <w:rPr>
          <w:lang w:val="en-US"/>
        </w:rPr>
        <w:tab/>
      </w:r>
      <w:r>
        <w:rPr>
          <w:lang w:val="en-US"/>
        </w:rPr>
        <w:t>FL Studio (soundtrack)</w:t>
      </w:r>
    </w:p>
    <w:p w14:paraId="54626C05" w14:textId="77777777" w:rsidR="00EE4072" w:rsidRDefault="00722C95">
      <w:pPr>
        <w:spacing w:line="240" w:lineRule="auto"/>
        <w:rPr>
          <w:lang w:val="en-US"/>
        </w:rPr>
      </w:pPr>
      <w:r>
        <w:rPr>
          <w:lang w:val="en-US"/>
        </w:rPr>
        <w:t xml:space="preserve">  *</w:t>
      </w:r>
      <w:r>
        <w:rPr>
          <w:lang w:val="en-US"/>
        </w:rPr>
        <w:tab/>
        <w:t>Pixel Art Studio (</w:t>
      </w:r>
      <w:proofErr w:type="spellStart"/>
      <w:r>
        <w:rPr>
          <w:lang w:val="en-US"/>
        </w:rPr>
        <w:t>Tekstury</w:t>
      </w:r>
      <w:proofErr w:type="spellEnd"/>
      <w:r>
        <w:rPr>
          <w:lang w:val="en-US"/>
        </w:rPr>
        <w:t>)</w:t>
      </w:r>
    </w:p>
    <w:p w14:paraId="54626C06" w14:textId="77777777" w:rsidR="00EE4072" w:rsidRDefault="00EE4072">
      <w:pPr>
        <w:spacing w:line="240" w:lineRule="auto"/>
        <w:rPr>
          <w:lang w:val="en-US"/>
        </w:rPr>
      </w:pPr>
    </w:p>
    <w:p w14:paraId="54626C07" w14:textId="77777777" w:rsidR="00EE4072" w:rsidRDefault="00EE4072">
      <w:pPr>
        <w:spacing w:line="240" w:lineRule="auto"/>
        <w:rPr>
          <w:lang w:val="en-US"/>
        </w:rPr>
      </w:pPr>
    </w:p>
    <w:p w14:paraId="54626C08" w14:textId="77777777" w:rsidR="00EE4072" w:rsidRDefault="00722C95">
      <w:pPr>
        <w:spacing w:line="240" w:lineRule="auto"/>
        <w:rPr>
          <w:b/>
          <w:bCs/>
        </w:rPr>
      </w:pPr>
      <w:r>
        <w:rPr>
          <w:b/>
          <w:bCs/>
        </w:rPr>
        <w:t>6. Architektura systemu</w:t>
      </w:r>
    </w:p>
    <w:p w14:paraId="54626C09" w14:textId="77777777" w:rsidR="00EE4072" w:rsidRDefault="00722C95">
      <w:pPr>
        <w:spacing w:line="240" w:lineRule="auto"/>
      </w:pPr>
      <w:r>
        <w:t xml:space="preserve">  Gra oparta na silniku Unity, zapis na dysk</w:t>
      </w:r>
    </w:p>
    <w:p w14:paraId="54626C0A" w14:textId="77777777" w:rsidR="00EE4072" w:rsidRDefault="00EE4072">
      <w:pPr>
        <w:spacing w:line="240" w:lineRule="auto"/>
        <w:rPr>
          <w:b/>
          <w:bCs/>
        </w:rPr>
      </w:pPr>
    </w:p>
    <w:p w14:paraId="54626C0B" w14:textId="77777777" w:rsidR="00EE4072" w:rsidRDefault="00722C95">
      <w:pPr>
        <w:spacing w:line="240" w:lineRule="auto"/>
        <w:rPr>
          <w:b/>
          <w:bCs/>
        </w:rPr>
      </w:pPr>
      <w:r>
        <w:rPr>
          <w:b/>
          <w:bCs/>
        </w:rPr>
        <w:t>7. Harmonogram prac dla 4 etapów</w:t>
      </w:r>
    </w:p>
    <w:p w14:paraId="54626C0C" w14:textId="77777777" w:rsidR="00EE4072" w:rsidRDefault="00EE4072">
      <w:pPr>
        <w:spacing w:line="240" w:lineRule="auto"/>
      </w:pPr>
    </w:p>
    <w:p w14:paraId="54626C0D" w14:textId="77777777" w:rsidR="00EE4072" w:rsidRDefault="00722C95">
      <w:pPr>
        <w:spacing w:line="240" w:lineRule="auto"/>
      </w:pPr>
      <w:r>
        <w:t xml:space="preserve">  Etap 1: </w:t>
      </w:r>
    </w:p>
    <w:p w14:paraId="54626C0E" w14:textId="77777777" w:rsidR="00EE4072" w:rsidRDefault="00EE4072">
      <w:pPr>
        <w:spacing w:line="240" w:lineRule="auto"/>
      </w:pPr>
    </w:p>
    <w:p w14:paraId="54626C0F" w14:textId="77777777" w:rsidR="00EE4072" w:rsidRDefault="00722C95">
      <w:pPr>
        <w:spacing w:line="240" w:lineRule="auto"/>
      </w:pPr>
      <w:r>
        <w:t xml:space="preserve">  *</w:t>
      </w:r>
      <w:r>
        <w:tab/>
        <w:t>Menu główne</w:t>
      </w:r>
    </w:p>
    <w:p w14:paraId="54626C10" w14:textId="77777777" w:rsidR="00EE4072" w:rsidRDefault="00722C95">
      <w:pPr>
        <w:spacing w:line="240" w:lineRule="auto"/>
      </w:pPr>
      <w:r>
        <w:t xml:space="preserve">  *</w:t>
      </w:r>
      <w:r>
        <w:tab/>
        <w:t>Implementacja menu głównego</w:t>
      </w:r>
    </w:p>
    <w:p w14:paraId="54626C11" w14:textId="77777777" w:rsidR="00EE4072" w:rsidRDefault="00EE4072">
      <w:pPr>
        <w:spacing w:line="240" w:lineRule="auto"/>
      </w:pPr>
    </w:p>
    <w:p w14:paraId="54626C12" w14:textId="77777777" w:rsidR="00EE4072" w:rsidRDefault="00722C95">
      <w:pPr>
        <w:spacing w:line="240" w:lineRule="auto"/>
      </w:pPr>
      <w:r>
        <w:t xml:space="preserve">  Etap 2: </w:t>
      </w:r>
    </w:p>
    <w:p w14:paraId="54626C13" w14:textId="77777777" w:rsidR="00EE4072" w:rsidRDefault="00EE4072">
      <w:pPr>
        <w:spacing w:line="240" w:lineRule="auto"/>
      </w:pPr>
    </w:p>
    <w:p w14:paraId="54626C14" w14:textId="77777777" w:rsidR="00EE4072" w:rsidRDefault="00722C95">
      <w:pPr>
        <w:spacing w:line="240" w:lineRule="auto"/>
      </w:pPr>
      <w:r>
        <w:t xml:space="preserve">  *</w:t>
      </w:r>
      <w:r>
        <w:tab/>
        <w:t xml:space="preserve">Oprawa </w:t>
      </w:r>
      <w:r>
        <w:t>graficzna</w:t>
      </w:r>
    </w:p>
    <w:p w14:paraId="54626C15" w14:textId="77777777" w:rsidR="00EE4072" w:rsidRDefault="00EE4072">
      <w:pPr>
        <w:spacing w:line="240" w:lineRule="auto"/>
      </w:pPr>
    </w:p>
    <w:p w14:paraId="54626C16" w14:textId="77777777" w:rsidR="00EE4072" w:rsidRDefault="00722C95">
      <w:pPr>
        <w:spacing w:line="240" w:lineRule="auto"/>
      </w:pPr>
      <w:r>
        <w:t xml:space="preserve">  Etap 3: </w:t>
      </w:r>
    </w:p>
    <w:p w14:paraId="54626C17" w14:textId="77777777" w:rsidR="00EE4072" w:rsidRDefault="00EE4072">
      <w:pPr>
        <w:spacing w:line="240" w:lineRule="auto"/>
      </w:pPr>
    </w:p>
    <w:p w14:paraId="54626C18" w14:textId="77777777" w:rsidR="00EE4072" w:rsidRDefault="00722C95">
      <w:pPr>
        <w:spacing w:line="240" w:lineRule="auto"/>
      </w:pPr>
      <w:r>
        <w:t xml:space="preserve">  *</w:t>
      </w:r>
      <w:r>
        <w:tab/>
        <w:t>Fabuła</w:t>
      </w:r>
    </w:p>
    <w:p w14:paraId="54626C19" w14:textId="77777777" w:rsidR="00EE4072" w:rsidRDefault="00722C95">
      <w:pPr>
        <w:spacing w:line="240" w:lineRule="auto"/>
      </w:pPr>
      <w:r>
        <w:t xml:space="preserve">  *</w:t>
      </w:r>
      <w:r>
        <w:tab/>
        <w:t>Oprawa dźwiękowa</w:t>
      </w:r>
    </w:p>
    <w:p w14:paraId="54626C1A" w14:textId="77777777" w:rsidR="00EE4072" w:rsidRDefault="00722C95">
      <w:pPr>
        <w:spacing w:line="240" w:lineRule="auto"/>
      </w:pPr>
      <w:r>
        <w:t xml:space="preserve">  *</w:t>
      </w:r>
      <w:r>
        <w:tab/>
        <w:t>System statystyk</w:t>
      </w:r>
    </w:p>
    <w:p w14:paraId="54626C1B" w14:textId="77777777" w:rsidR="00EE4072" w:rsidRDefault="00EE4072">
      <w:pPr>
        <w:spacing w:line="240" w:lineRule="auto"/>
      </w:pPr>
    </w:p>
    <w:p w14:paraId="54626C1C" w14:textId="77777777" w:rsidR="00EE4072" w:rsidRDefault="00EE4072">
      <w:pPr>
        <w:spacing w:line="240" w:lineRule="auto"/>
      </w:pPr>
    </w:p>
    <w:p w14:paraId="54626C1D" w14:textId="77777777" w:rsidR="00EE4072" w:rsidRDefault="00722C95">
      <w:pPr>
        <w:spacing w:line="240" w:lineRule="auto"/>
      </w:pPr>
      <w:r>
        <w:lastRenderedPageBreak/>
        <w:t xml:space="preserve">  </w:t>
      </w:r>
    </w:p>
    <w:p w14:paraId="54626C1E" w14:textId="77777777" w:rsidR="00EE4072" w:rsidRDefault="00722C95">
      <w:pPr>
        <w:spacing w:line="240" w:lineRule="auto"/>
      </w:pPr>
      <w:r>
        <w:t>Etap 4:</w:t>
      </w:r>
    </w:p>
    <w:p w14:paraId="54626C1F" w14:textId="77777777" w:rsidR="00EE4072" w:rsidRDefault="00722C95">
      <w:pPr>
        <w:spacing w:line="240" w:lineRule="auto"/>
      </w:pPr>
      <w:r>
        <w:t xml:space="preserve">  </w:t>
      </w:r>
    </w:p>
    <w:p w14:paraId="54626C20" w14:textId="77777777" w:rsidR="00EE4072" w:rsidRDefault="00722C95">
      <w:pPr>
        <w:spacing w:line="240" w:lineRule="auto"/>
      </w:pPr>
      <w:r>
        <w:t xml:space="preserve">  *</w:t>
      </w:r>
      <w:r>
        <w:tab/>
        <w:t>Implementacja fabuły</w:t>
      </w:r>
    </w:p>
    <w:p w14:paraId="54626C21" w14:textId="77777777" w:rsidR="00EE4072" w:rsidRDefault="00722C95">
      <w:pPr>
        <w:spacing w:line="240" w:lineRule="auto"/>
      </w:pPr>
      <w:r>
        <w:t xml:space="preserve">  *</w:t>
      </w:r>
      <w:r>
        <w:tab/>
        <w:t xml:space="preserve">Implementacja dźwięku </w:t>
      </w:r>
    </w:p>
    <w:p w14:paraId="54626C22" w14:textId="77777777" w:rsidR="00EE4072" w:rsidRDefault="00722C95">
      <w:pPr>
        <w:spacing w:line="240" w:lineRule="auto"/>
      </w:pPr>
      <w:r>
        <w:t xml:space="preserve">  *</w:t>
      </w:r>
      <w:r>
        <w:tab/>
        <w:t>Implementacja grafiki</w:t>
      </w:r>
    </w:p>
    <w:p w14:paraId="54626C23" w14:textId="77777777" w:rsidR="00EE4072" w:rsidRDefault="00722C95">
      <w:pPr>
        <w:spacing w:line="240" w:lineRule="auto"/>
      </w:pPr>
      <w:r>
        <w:t xml:space="preserve">  *</w:t>
      </w:r>
      <w:r>
        <w:tab/>
      </w:r>
      <w:proofErr w:type="spellStart"/>
      <w:r>
        <w:t>Bugfixing</w:t>
      </w:r>
      <w:proofErr w:type="spellEnd"/>
    </w:p>
    <w:p w14:paraId="54626C24" w14:textId="77777777" w:rsidR="00EE4072" w:rsidRDefault="00EE4072">
      <w:pPr>
        <w:spacing w:line="240" w:lineRule="auto"/>
      </w:pPr>
    </w:p>
    <w:p w14:paraId="54626C25" w14:textId="77777777" w:rsidR="00EE4072" w:rsidRDefault="00722C95">
      <w:pPr>
        <w:spacing w:line="240" w:lineRule="auto"/>
        <w:rPr>
          <w:b/>
          <w:bCs/>
        </w:rPr>
      </w:pPr>
      <w:r>
        <w:rPr>
          <w:b/>
          <w:bCs/>
        </w:rPr>
        <w:t>8. Kryteria sukcesu</w:t>
      </w:r>
    </w:p>
    <w:p w14:paraId="54626C26" w14:textId="77777777" w:rsidR="00EE4072" w:rsidRDefault="00EE4072">
      <w:pPr>
        <w:spacing w:line="240" w:lineRule="auto"/>
      </w:pPr>
    </w:p>
    <w:p w14:paraId="54626C27" w14:textId="77777777" w:rsidR="00EE4072" w:rsidRDefault="00722C95">
      <w:pPr>
        <w:spacing w:line="240" w:lineRule="auto"/>
      </w:pPr>
      <w:r>
        <w:t xml:space="preserve">  *</w:t>
      </w:r>
      <w:r>
        <w:tab/>
        <w:t xml:space="preserve">Gracz może podejmować wybory i widzieć ich </w:t>
      </w:r>
      <w:r>
        <w:t>skutki</w:t>
      </w:r>
    </w:p>
    <w:p w14:paraId="54626C28" w14:textId="77777777" w:rsidR="00EE4072" w:rsidRDefault="00722C95">
      <w:pPr>
        <w:spacing w:line="240" w:lineRule="auto"/>
      </w:pPr>
      <w:r>
        <w:t xml:space="preserve">  *</w:t>
      </w:r>
      <w:r>
        <w:tab/>
        <w:t>Decyzje wpływają na statystyki i rozgrywkę</w:t>
      </w:r>
    </w:p>
    <w:p w14:paraId="54626C29" w14:textId="77777777" w:rsidR="00EE4072" w:rsidRDefault="00722C95">
      <w:pPr>
        <w:spacing w:line="240" w:lineRule="auto"/>
      </w:pPr>
      <w:r>
        <w:t xml:space="preserve">  *</w:t>
      </w:r>
      <w:r>
        <w:tab/>
        <w:t>Gra działa</w:t>
      </w:r>
    </w:p>
    <w:p w14:paraId="54626C2A" w14:textId="77777777" w:rsidR="00EE4072" w:rsidRDefault="00EE4072">
      <w:pPr>
        <w:spacing w:line="240" w:lineRule="auto"/>
        <w:rPr>
          <w:b/>
          <w:bCs/>
        </w:rPr>
      </w:pPr>
    </w:p>
    <w:p w14:paraId="54626C2B" w14:textId="77777777" w:rsidR="00EE4072" w:rsidRDefault="00722C95">
      <w:pPr>
        <w:spacing w:line="240" w:lineRule="auto"/>
        <w:rPr>
          <w:b/>
          <w:bCs/>
        </w:rPr>
      </w:pPr>
      <w:r>
        <w:rPr>
          <w:b/>
          <w:bCs/>
        </w:rPr>
        <w:t>9. Potencjalne ryzyka</w:t>
      </w:r>
    </w:p>
    <w:p w14:paraId="54626C2C" w14:textId="77777777" w:rsidR="00EE4072" w:rsidRDefault="00722C95">
      <w:pPr>
        <w:spacing w:line="240" w:lineRule="auto"/>
      </w:pPr>
      <w:r>
        <w:t xml:space="preserve">   </w:t>
      </w:r>
    </w:p>
    <w:p w14:paraId="54626C2D" w14:textId="77777777" w:rsidR="00EE4072" w:rsidRDefault="00722C95">
      <w:pPr>
        <w:spacing w:line="240" w:lineRule="auto"/>
      </w:pPr>
      <w:r>
        <w:t xml:space="preserve">  *</w:t>
      </w:r>
      <w:r>
        <w:tab/>
        <w:t xml:space="preserve">możliwe występowanie </w:t>
      </w:r>
      <w:proofErr w:type="spellStart"/>
      <w:r>
        <w:t>bugów</w:t>
      </w:r>
      <w:proofErr w:type="spellEnd"/>
    </w:p>
    <w:p w14:paraId="54626C2E" w14:textId="77777777" w:rsidR="00EE4072" w:rsidRDefault="00722C95">
      <w:pPr>
        <w:spacing w:line="240" w:lineRule="auto"/>
      </w:pPr>
      <w:r>
        <w:t xml:space="preserve">  *</w:t>
      </w:r>
      <w:r>
        <w:tab/>
        <w:t>problemy z systemem zapisu</w:t>
      </w:r>
    </w:p>
    <w:p w14:paraId="54626C2F" w14:textId="77777777" w:rsidR="00EE4072" w:rsidRDefault="00EE4072">
      <w:pPr>
        <w:spacing w:line="240" w:lineRule="auto"/>
      </w:pPr>
    </w:p>
    <w:p w14:paraId="54626C30" w14:textId="77777777" w:rsidR="00EE4072" w:rsidRDefault="00EE4072">
      <w:pPr>
        <w:spacing w:line="240" w:lineRule="auto"/>
      </w:pPr>
    </w:p>
    <w:sectPr w:rsidR="00EE4072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26BE5" w14:textId="77777777" w:rsidR="00722C95" w:rsidRDefault="00722C95">
      <w:pPr>
        <w:spacing w:after="0" w:line="240" w:lineRule="auto"/>
      </w:pPr>
      <w:r>
        <w:separator/>
      </w:r>
    </w:p>
  </w:endnote>
  <w:endnote w:type="continuationSeparator" w:id="0">
    <w:p w14:paraId="54626BE7" w14:textId="77777777" w:rsidR="00722C95" w:rsidRDefault="0072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26BE1" w14:textId="77777777" w:rsidR="00722C95" w:rsidRDefault="00722C9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626BE3" w14:textId="77777777" w:rsidR="00722C95" w:rsidRDefault="00722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E4072"/>
    <w:rsid w:val="00171F3C"/>
    <w:rsid w:val="00722C95"/>
    <w:rsid w:val="00E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6BE1"/>
  <w15:docId w15:val="{50728A6F-D803-464F-94E0-E8DB4439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pl-PL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Nagwek7">
    <w:name w:val="heading 7"/>
    <w:basedOn w:val="Normalny"/>
    <w:next w:val="Normalny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Nagwek8">
    <w:name w:val="heading 8"/>
    <w:basedOn w:val="Normalny"/>
    <w:next w:val="Normalny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Nagwek9">
    <w:name w:val="heading 9"/>
    <w:basedOn w:val="Normalny"/>
    <w:next w:val="Normalny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Nagwek2Znak">
    <w:name w:val="Nagłówek 2 Znak"/>
    <w:basedOn w:val="Domylnaczcionkaakapitu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Nagwek3Znak">
    <w:name w:val="Nagłówek 3 Znak"/>
    <w:basedOn w:val="Domylnaczcionkaakapitu"/>
    <w:rPr>
      <w:rFonts w:eastAsia="Times New Roman" w:cs="Times New Roman"/>
      <w:color w:val="0F4761"/>
      <w:sz w:val="28"/>
      <w:szCs w:val="28"/>
    </w:rPr>
  </w:style>
  <w:style w:type="character" w:customStyle="1" w:styleId="Nagwek4Znak">
    <w:name w:val="Nagłówek 4 Znak"/>
    <w:basedOn w:val="Domylnaczcionkaakapitu"/>
    <w:rPr>
      <w:rFonts w:eastAsia="Times New Roman" w:cs="Times New Roman"/>
      <w:i/>
      <w:iCs/>
      <w:color w:val="0F4761"/>
    </w:rPr>
  </w:style>
  <w:style w:type="character" w:customStyle="1" w:styleId="Nagwek5Znak">
    <w:name w:val="Nagłówek 5 Znak"/>
    <w:basedOn w:val="Domylnaczcionkaakapitu"/>
    <w:rPr>
      <w:rFonts w:eastAsia="Times New Roman" w:cs="Times New Roman"/>
      <w:color w:val="0F4761"/>
    </w:rPr>
  </w:style>
  <w:style w:type="character" w:customStyle="1" w:styleId="Nagwek6Znak">
    <w:name w:val="Nagłówek 6 Znak"/>
    <w:basedOn w:val="Domylnaczcionkaakapitu"/>
    <w:rPr>
      <w:rFonts w:eastAsia="Times New Roman" w:cs="Times New Roman"/>
      <w:i/>
      <w:iCs/>
      <w:color w:val="595959"/>
    </w:rPr>
  </w:style>
  <w:style w:type="character" w:customStyle="1" w:styleId="Nagwek7Znak">
    <w:name w:val="Nagłówek 7 Znak"/>
    <w:basedOn w:val="Domylnaczcionkaakapitu"/>
    <w:rPr>
      <w:rFonts w:eastAsia="Times New Roman" w:cs="Times New Roman"/>
      <w:color w:val="595959"/>
    </w:rPr>
  </w:style>
  <w:style w:type="character" w:customStyle="1" w:styleId="Nagwek8Znak">
    <w:name w:val="Nagłówek 8 Znak"/>
    <w:basedOn w:val="Domylnaczcionkaakapitu"/>
    <w:rPr>
      <w:rFonts w:eastAsia="Times New Roman" w:cs="Times New Roman"/>
      <w:i/>
      <w:iCs/>
      <w:color w:val="272727"/>
    </w:rPr>
  </w:style>
  <w:style w:type="character" w:customStyle="1" w:styleId="Nagwek9Znak">
    <w:name w:val="Nagłówek 9 Znak"/>
    <w:basedOn w:val="Domylnaczcionkaakapitu"/>
    <w:rPr>
      <w:rFonts w:eastAsia="Times New Roman" w:cs="Times New Roman"/>
      <w:color w:val="272727"/>
    </w:rPr>
  </w:style>
  <w:style w:type="paragraph" w:styleId="Tytu">
    <w:name w:val="Title"/>
    <w:basedOn w:val="Normalny"/>
    <w:next w:val="Normalny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ytuZnak">
    <w:name w:val="Tytuł Znak"/>
    <w:basedOn w:val="Domylnaczcionkaakapitu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Podtytu">
    <w:name w:val="Subtitle"/>
    <w:basedOn w:val="Normalny"/>
    <w:next w:val="Normalny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PodtytuZnak">
    <w:name w:val="Podtytuł Znak"/>
    <w:basedOn w:val="Domylnaczcionkaakapitu"/>
    <w:rPr>
      <w:rFonts w:eastAsia="Times New Roman" w:cs="Times New Roman"/>
      <w:color w:val="595959"/>
      <w:spacing w:val="15"/>
      <w:sz w:val="28"/>
      <w:szCs w:val="28"/>
    </w:rPr>
  </w:style>
  <w:style w:type="paragraph" w:styleId="Cytat">
    <w:name w:val="Quote"/>
    <w:basedOn w:val="Normalny"/>
    <w:next w:val="Normalny"/>
    <w:pPr>
      <w:spacing w:before="160"/>
      <w:jc w:val="center"/>
    </w:pPr>
    <w:rPr>
      <w:i/>
      <w:iCs/>
      <w:color w:val="404040"/>
    </w:rPr>
  </w:style>
  <w:style w:type="character" w:customStyle="1" w:styleId="CytatZnak">
    <w:name w:val="Cytat Znak"/>
    <w:basedOn w:val="Domylnaczcionkaakapitu"/>
    <w:rPr>
      <w:i/>
      <w:iCs/>
      <w:color w:val="404040"/>
    </w:rPr>
  </w:style>
  <w:style w:type="paragraph" w:styleId="Akapitzlist">
    <w:name w:val="List Paragraph"/>
    <w:basedOn w:val="Normalny"/>
    <w:pPr>
      <w:ind w:left="720"/>
      <w:contextualSpacing/>
    </w:pPr>
  </w:style>
  <w:style w:type="character" w:styleId="Wyrnienieintensywne">
    <w:name w:val="Intense Emphasis"/>
    <w:basedOn w:val="Domylnaczcionkaakapitu"/>
    <w:rPr>
      <w:i/>
      <w:iCs/>
      <w:color w:val="0F4761"/>
    </w:rPr>
  </w:style>
  <w:style w:type="paragraph" w:styleId="Cytatintensywny">
    <w:name w:val="Intense Quote"/>
    <w:basedOn w:val="Normalny"/>
    <w:next w:val="Normalny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ytatintensywnyZnak">
    <w:name w:val="Cytat intensywny Znak"/>
    <w:basedOn w:val="Domylnaczcionkaakapitu"/>
    <w:rPr>
      <w:i/>
      <w:iCs/>
      <w:color w:val="0F4761"/>
    </w:rPr>
  </w:style>
  <w:style w:type="character" w:styleId="Odwoanieintensywne">
    <w:name w:val="Intense Reference"/>
    <w:basedOn w:val="Domylnaczcionkaakapitu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 Romaszko</dc:creator>
  <dc:description/>
  <cp:lastModifiedBy>Romaszko Piotr</cp:lastModifiedBy>
  <cp:revision>2</cp:revision>
  <dcterms:created xsi:type="dcterms:W3CDTF">2024-10-01T06:07:00Z</dcterms:created>
  <dcterms:modified xsi:type="dcterms:W3CDTF">2024-10-01T06:07:00Z</dcterms:modified>
</cp:coreProperties>
</file>